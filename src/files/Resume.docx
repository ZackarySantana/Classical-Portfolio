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F42B04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668B1DB" w14:textId="3A45CCDD" w:rsidR="00523479" w:rsidRPr="00906BEE" w:rsidRDefault="0059268F" w:rsidP="00523479">
            <w:pPr>
              <w:pStyle w:val="Initials"/>
            </w:pPr>
            <w:r>
              <w:t>Z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9394323" wp14:editId="34D184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17B5D2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14:paraId="597C1B9D" w14:textId="77777777" w:rsidR="00A50939" w:rsidRPr="00906BEE" w:rsidRDefault="00D7497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3F63D47B20B45118D7E73E637C5B8D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5EE4B92" w14:textId="192EB429" w:rsidR="002C2CDD" w:rsidRPr="00906BEE" w:rsidRDefault="0059268F" w:rsidP="0059268F">
            <w:r>
              <w:t xml:space="preserve">I am an enthusiastic developer that loves to learn new things. I have experience in web development, software development, and game development. I love hearing ideas and bringing them to life. </w:t>
            </w:r>
          </w:p>
          <w:p w14:paraId="01D604E6" w14:textId="77777777" w:rsidR="002C2CDD" w:rsidRPr="00906BEE" w:rsidRDefault="00D7497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385ADACE5234C6FB9209BAD3103F8D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A868B67" w14:textId="0A247305" w:rsidR="00741125" w:rsidRPr="00906BEE" w:rsidRDefault="0059268F" w:rsidP="00741125">
            <w:r>
              <w:t xml:space="preserve">I have the most experience with web development and most high-level languages (Java, vb.net). With web development, my preferred framework is </w:t>
            </w:r>
            <w:r w:rsidR="00373987">
              <w:t>React,</w:t>
            </w:r>
            <w:r>
              <w:t xml:space="preserve"> but I have worked with Angular, </w:t>
            </w:r>
            <w:r w:rsidR="00D86CEB">
              <w:t>WordPress</w:t>
            </w:r>
            <w:r>
              <w:t>, and various content management systems.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4DFC9DE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69EA976" w14:textId="4E5FA788" w:rsidR="00C612DA" w:rsidRPr="00906BEE" w:rsidRDefault="00D7497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872547816ABD4E64905A0F4FA4E619D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9268F">
                        <w:t>Zackary santana</w:t>
                      </w:r>
                    </w:sdtContent>
                  </w:sdt>
                </w:p>
                <w:p w14:paraId="6FD809CB" w14:textId="2FA7BD1F" w:rsidR="00906BEE" w:rsidRPr="00906BEE" w:rsidRDefault="00D7497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350F62E0A6F24938BA679F653A95D27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9268F">
                        <w:t>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879DEAE4E23146008CEB83B79D9753B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9268F">
                        <w:t>https://zackaryjamessantana.com/</w:t>
                      </w:r>
                    </w:sdtContent>
                  </w:sdt>
                </w:p>
              </w:tc>
            </w:tr>
          </w:tbl>
          <w:p w14:paraId="6F430CDF" w14:textId="77777777" w:rsidR="002C2CDD" w:rsidRPr="00906BEE" w:rsidRDefault="00D7497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FB45B65426743CE959ADA4F28DA0C4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6692AA3" w14:textId="484D4F6B" w:rsidR="002C2CDD" w:rsidRPr="00906BEE" w:rsidRDefault="00FC680C" w:rsidP="007569C1">
            <w:pPr>
              <w:pStyle w:val="Heading4"/>
            </w:pPr>
            <w:r>
              <w:t>WeB Developer</w:t>
            </w:r>
            <w:r w:rsidR="002C2CDD" w:rsidRPr="00906BEE">
              <w:t xml:space="preserve"> • </w:t>
            </w:r>
            <w:r>
              <w:t>SNL Systems</w:t>
            </w:r>
            <w:r w:rsidR="002C2CDD" w:rsidRPr="00906BEE">
              <w:t xml:space="preserve"> • </w:t>
            </w:r>
            <w:r>
              <w:t>2018</w:t>
            </w:r>
            <w:r w:rsidR="00F47E97" w:rsidRPr="00906BEE">
              <w:t xml:space="preserve"> – </w:t>
            </w:r>
            <w:r>
              <w:t>2020</w:t>
            </w:r>
          </w:p>
          <w:p w14:paraId="4B958EF9" w14:textId="7CAB0DE2" w:rsidR="002C2CDD" w:rsidRPr="00906BEE" w:rsidRDefault="00FC680C" w:rsidP="007569C1">
            <w:r>
              <w:t>Oversight in website production that included front-end and back-end. Ranging from applications needing authentication to blogging.</w:t>
            </w:r>
          </w:p>
          <w:p w14:paraId="439AC58B" w14:textId="77777777" w:rsidR="002C2CDD" w:rsidRPr="00906BEE" w:rsidRDefault="00D7497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1B08468F15B4319AD14ED50B26A43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3992C3B" w14:textId="06E6A3F3" w:rsidR="002C2CDD" w:rsidRPr="00906BEE" w:rsidRDefault="00F32EF0" w:rsidP="007569C1">
            <w:pPr>
              <w:pStyle w:val="Heading4"/>
            </w:pPr>
            <w:r>
              <w:t>BS in computer science</w:t>
            </w:r>
            <w:r w:rsidR="002C2CDD" w:rsidRPr="00906BEE">
              <w:t xml:space="preserve"> • </w:t>
            </w:r>
            <w:r>
              <w:t>2019</w:t>
            </w:r>
            <w:r w:rsidR="005378DD" w:rsidRPr="00906BEE">
              <w:t xml:space="preserve"> – </w:t>
            </w:r>
            <w:r>
              <w:t xml:space="preserve">current </w:t>
            </w:r>
            <w:r w:rsidRPr="00906BEE">
              <w:t>•</w:t>
            </w:r>
            <w:r>
              <w:t xml:space="preserve"> expected grad 2022</w:t>
            </w:r>
            <w:r w:rsidR="002C2CDD" w:rsidRPr="00906BEE">
              <w:t xml:space="preserve"> • </w:t>
            </w:r>
            <w:r>
              <w:t>Florida international university</w:t>
            </w:r>
          </w:p>
          <w:p w14:paraId="464298E4" w14:textId="47E09078" w:rsidR="002C2CDD" w:rsidRPr="00906BEE" w:rsidRDefault="00F32EF0" w:rsidP="007569C1">
            <w:r>
              <w:t xml:space="preserve">Attended full time dual enrollment during senior year of high school. </w:t>
            </w:r>
            <w:r w:rsidR="00D86CEB">
              <w:t>I</w:t>
            </w:r>
            <w:r w:rsidR="00A325D4">
              <w:t xml:space="preserve"> enter </w:t>
            </w:r>
            <w:r>
              <w:t xml:space="preserve">as a freshman in Fall </w:t>
            </w:r>
            <w:r w:rsidR="00D86CEB">
              <w:t>2020, with</w:t>
            </w:r>
            <w:r>
              <w:t xml:space="preserve"> 43 </w:t>
            </w:r>
            <w:r w:rsidR="00D86CEB">
              <w:t xml:space="preserve">college </w:t>
            </w:r>
            <w:r>
              <w:t>credits transferring over.</w:t>
            </w:r>
          </w:p>
          <w:p w14:paraId="3484C493" w14:textId="357F6655" w:rsidR="002C2CDD" w:rsidRPr="00906BEE" w:rsidRDefault="00F32EF0" w:rsidP="00F32EF0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june 8</w:t>
            </w:r>
            <w:r w:rsidRPr="00F32EF0">
              <w:rPr>
                <w:vertAlign w:val="superscript"/>
              </w:rPr>
              <w:t>TH,</w:t>
            </w:r>
            <w:r>
              <w:t xml:space="preserve"> 2020</w:t>
            </w:r>
            <w:r w:rsidR="002C2CDD" w:rsidRPr="00906BEE">
              <w:t xml:space="preserve"> • </w:t>
            </w:r>
            <w:r>
              <w:t>terra enviornmental research institute</w:t>
            </w:r>
          </w:p>
          <w:p w14:paraId="647616D0" w14:textId="77777777" w:rsidR="002C2CDD" w:rsidRPr="00906BEE" w:rsidRDefault="00D7497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FE14FA1C13146DC827C45E429F162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05276952" w14:textId="1562FA4A" w:rsidR="00741125" w:rsidRPr="009B080E" w:rsidRDefault="00FC680C" w:rsidP="009B080E">
            <w:pPr>
              <w:pStyle w:val="Heading4"/>
            </w:pPr>
            <w:r w:rsidRPr="009B080E">
              <w:t>Engineering councilor</w:t>
            </w:r>
            <w:r w:rsidR="009B080E" w:rsidRPr="00906BEE">
              <w:t xml:space="preserve"> •</w:t>
            </w:r>
            <w:r w:rsidR="009B080E">
              <w:t xml:space="preserve"> 2017</w:t>
            </w:r>
            <w:r w:rsidR="005378DD" w:rsidRPr="00906BEE">
              <w:t xml:space="preserve"> – </w:t>
            </w:r>
            <w:r w:rsidR="009B080E">
              <w:t>2019</w:t>
            </w:r>
          </w:p>
          <w:p w14:paraId="21561A7B" w14:textId="195130D2" w:rsidR="00FC680C" w:rsidRPr="00906BEE" w:rsidRDefault="00FC680C" w:rsidP="00741125">
            <w:r>
              <w:t>Took oversight of robot production with age groups ranging 6-16. I facilitate their growth in Robot C and Java, with small teachings in web development</w:t>
            </w:r>
          </w:p>
        </w:tc>
      </w:tr>
    </w:tbl>
    <w:p w14:paraId="3C70AA12" w14:textId="77777777"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7F800" w14:textId="77777777" w:rsidR="00D7497A" w:rsidRDefault="00D7497A" w:rsidP="00713050">
      <w:pPr>
        <w:spacing w:line="240" w:lineRule="auto"/>
      </w:pPr>
      <w:r>
        <w:separator/>
      </w:r>
    </w:p>
  </w:endnote>
  <w:endnote w:type="continuationSeparator" w:id="0">
    <w:p w14:paraId="05315042" w14:textId="77777777" w:rsidR="00D7497A" w:rsidRDefault="00D7497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16626B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C4824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EF5D45F" wp14:editId="47E10FB6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2F645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C5CCF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02492BC" wp14:editId="361DF31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45154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54A89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029291" wp14:editId="1BBD91C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0AE35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D3D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8E559C" wp14:editId="3977251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C28E0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DBB828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6E78042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305F0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CB9B34F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B20A089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A8DC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160D0E4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406614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AD731B6" wp14:editId="1C9ACFB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B21DCF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98FB7C" w14:textId="20BE47D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20371C" wp14:editId="43F0003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50" y="60"/>
                                <a:ext cx="318" cy="272"/>
                              </a:xfrm>
                              <a:prstGeom prst="wedgeEllipseCallout">
                                <a:avLst/>
                              </a:prstGeom>
                              <a:blipFill dpi="0"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9FFA1E" id="Group 4" o:spid="_x0000_s1026" style="width:25.9pt;height:25.9pt;mso-position-horizontal-relative:char;mso-position-vertical-relative:line" coordsize="430,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Twitter symbol" o:spid="_x0000_s1028" type="#_x0000_t63" alt="Twitter icon" style="position:absolute;left:50;top:60;width:31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" adj="6300,24300" strokeweight="0">
                      <v:fill r:id="rId2" o:title="Twitter icon" recolor="t" rotate="t" type="frame"/>
                      <v:stroke joinstyle="round"/>
                      <v:path arrowok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F4A54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001562" wp14:editId="48411BAE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224BC5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6725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CFBC34" wp14:editId="3073D0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CA2E22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94A0D6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DE9AD1C" w14:textId="502C2EBE" w:rsidR="00811117" w:rsidRPr="00CA3DF1" w:rsidRDefault="0059268F" w:rsidP="003C5528">
          <w:pPr>
            <w:pStyle w:val="Footer"/>
          </w:pPr>
          <w:r>
            <w:t>Zsant014@fiu.edu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A2D38D" w14:textId="004AB6E1" w:rsidR="00811117" w:rsidRPr="00C2098A" w:rsidRDefault="00EC10A7" w:rsidP="00217980">
          <w:pPr>
            <w:pStyle w:val="Footer"/>
          </w:pPr>
          <w:r>
            <w:t>https://www.</w:t>
          </w:r>
          <w:r w:rsidR="0059268F">
            <w:t>github.com/zackarysantana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9AB3E4" w14:textId="3EFC545C" w:rsidR="00811117" w:rsidRPr="00C2098A" w:rsidRDefault="0059268F" w:rsidP="00217980">
          <w:pPr>
            <w:pStyle w:val="Footer"/>
          </w:pPr>
          <w:r>
            <w:t>786-212-6242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F432B5" w14:textId="2B869254" w:rsidR="00811117" w:rsidRPr="00EC10A7" w:rsidRDefault="00EC10A7" w:rsidP="00217980">
          <w:pPr>
            <w:pStyle w:val="Footer"/>
          </w:pPr>
          <w:r w:rsidRPr="00EC10A7">
            <w:rPr>
              <w:rFonts w:cs="Segoe UI"/>
              <w:shd w:val="clear" w:color="auto" w:fill="FFFFFF"/>
            </w:rPr>
            <w:t>https://www.linkedin.com/in/zackary-santana-47a01b1a6</w:t>
          </w:r>
        </w:p>
      </w:tc>
    </w:tr>
  </w:tbl>
  <w:p w14:paraId="68F1762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5B0D6" w14:textId="77777777" w:rsidR="00D7497A" w:rsidRDefault="00D7497A" w:rsidP="00713050">
      <w:pPr>
        <w:spacing w:line="240" w:lineRule="auto"/>
      </w:pPr>
      <w:r>
        <w:separator/>
      </w:r>
    </w:p>
  </w:footnote>
  <w:footnote w:type="continuationSeparator" w:id="0">
    <w:p w14:paraId="59F9ECBA" w14:textId="77777777" w:rsidR="00D7497A" w:rsidRDefault="00D7497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EB2E0E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C4D24C7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348092" wp14:editId="6C352C6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DEA3BC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27ED80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688D9C2" w14:textId="77777777" w:rsidR="001A5CA9" w:rsidRPr="009B3C40" w:rsidRDefault="00D7497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24CA44A33BD64EFBA792D7E7A66C58D3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B16BDDF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07331B81" w14:textId="77777777" w:rsidR="001A5CA9" w:rsidRPr="00F207C0" w:rsidRDefault="001A5CA9" w:rsidP="001A5CA9"/>
      </w:tc>
    </w:tr>
  </w:tbl>
  <w:p w14:paraId="3F6BE5B9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8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3987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378DD"/>
    <w:rsid w:val="00543DB7"/>
    <w:rsid w:val="005729B0"/>
    <w:rsid w:val="00583E4F"/>
    <w:rsid w:val="0059268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263D"/>
    <w:rsid w:val="0089382B"/>
    <w:rsid w:val="008A1907"/>
    <w:rsid w:val="008C6BCA"/>
    <w:rsid w:val="008C7B50"/>
    <w:rsid w:val="008E4B30"/>
    <w:rsid w:val="00906BEE"/>
    <w:rsid w:val="009243E7"/>
    <w:rsid w:val="00985D58"/>
    <w:rsid w:val="009B080E"/>
    <w:rsid w:val="009B3C40"/>
    <w:rsid w:val="009F7AD9"/>
    <w:rsid w:val="00A325D4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7497A"/>
    <w:rsid w:val="00D86CEB"/>
    <w:rsid w:val="00D97A41"/>
    <w:rsid w:val="00DC36BA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10A7"/>
    <w:rsid w:val="00EF7CC9"/>
    <w:rsid w:val="00F207C0"/>
    <w:rsid w:val="00F20AE5"/>
    <w:rsid w:val="00F32EF0"/>
    <w:rsid w:val="00F47E97"/>
    <w:rsid w:val="00F645C7"/>
    <w:rsid w:val="00FC680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5B0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kz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F63D47B20B45118D7E73E637C5B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01D12-8343-47F9-BA90-AF3108893314}"/>
      </w:docPartPr>
      <w:docPartBody>
        <w:p w:rsidR="00265260" w:rsidRDefault="009F762B">
          <w:pPr>
            <w:pStyle w:val="D3F63D47B20B45118D7E73E637C5B8D2"/>
          </w:pPr>
          <w:r w:rsidRPr="00906BEE">
            <w:t>Objective</w:t>
          </w:r>
        </w:p>
      </w:docPartBody>
    </w:docPart>
    <w:docPart>
      <w:docPartPr>
        <w:name w:val="A385ADACE5234C6FB9209BAD3103F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3A2E6-CBE2-48FA-81C3-C9401993EC21}"/>
      </w:docPartPr>
      <w:docPartBody>
        <w:p w:rsidR="00265260" w:rsidRDefault="009F762B">
          <w:pPr>
            <w:pStyle w:val="A385ADACE5234C6FB9209BAD3103F8D9"/>
          </w:pPr>
          <w:r w:rsidRPr="00906BEE">
            <w:t>Skills</w:t>
          </w:r>
        </w:p>
      </w:docPartBody>
    </w:docPart>
    <w:docPart>
      <w:docPartPr>
        <w:name w:val="872547816ABD4E64905A0F4FA4E61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19CE5-E884-4A2E-A3C8-BC7EDC4E9B29}"/>
      </w:docPartPr>
      <w:docPartBody>
        <w:p w:rsidR="00265260" w:rsidRDefault="009F762B">
          <w:pPr>
            <w:pStyle w:val="872547816ABD4E64905A0F4FA4E619D2"/>
          </w:pPr>
          <w:r>
            <w:t>Your name</w:t>
          </w:r>
        </w:p>
      </w:docPartBody>
    </w:docPart>
    <w:docPart>
      <w:docPartPr>
        <w:name w:val="350F62E0A6F24938BA679F653A95D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10D8B-3DC7-4E77-8472-1C120ACB71BC}"/>
      </w:docPartPr>
      <w:docPartBody>
        <w:p w:rsidR="00265260" w:rsidRDefault="009F762B">
          <w:pPr>
            <w:pStyle w:val="350F62E0A6F24938BA679F653A95D27F"/>
          </w:pPr>
          <w:r w:rsidRPr="007D6458">
            <w:t>Profession or Industry</w:t>
          </w:r>
        </w:p>
      </w:docPartBody>
    </w:docPart>
    <w:docPart>
      <w:docPartPr>
        <w:name w:val="879DEAE4E23146008CEB83B79D97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83E5-D4F2-4049-BBD1-5919CAE756A0}"/>
      </w:docPartPr>
      <w:docPartBody>
        <w:p w:rsidR="00265260" w:rsidRDefault="009F762B">
          <w:pPr>
            <w:pStyle w:val="879DEAE4E23146008CEB83B79D9753B5"/>
          </w:pPr>
          <w:r w:rsidRPr="007D6458">
            <w:t>Link to other online properties: Portfolio/Website/Blog</w:t>
          </w:r>
        </w:p>
      </w:docPartBody>
    </w:docPart>
    <w:docPart>
      <w:docPartPr>
        <w:name w:val="EFB45B65426743CE959ADA4F28DA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F34D9-5EA6-4800-98F3-04D6483E57FF}"/>
      </w:docPartPr>
      <w:docPartBody>
        <w:p w:rsidR="00265260" w:rsidRDefault="009F762B">
          <w:pPr>
            <w:pStyle w:val="EFB45B65426743CE959ADA4F28DA0C49"/>
          </w:pPr>
          <w:r w:rsidRPr="00906BEE">
            <w:t>Experience</w:t>
          </w:r>
        </w:p>
      </w:docPartBody>
    </w:docPart>
    <w:docPart>
      <w:docPartPr>
        <w:name w:val="51B08468F15B4319AD14ED50B26A4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9E42-ADE9-4F38-9C23-B919EBED2E14}"/>
      </w:docPartPr>
      <w:docPartBody>
        <w:p w:rsidR="00265260" w:rsidRDefault="009F762B">
          <w:pPr>
            <w:pStyle w:val="51B08468F15B4319AD14ED50B26A4328"/>
          </w:pPr>
          <w:r w:rsidRPr="00906BEE">
            <w:t>Education</w:t>
          </w:r>
        </w:p>
      </w:docPartBody>
    </w:docPart>
    <w:docPart>
      <w:docPartPr>
        <w:name w:val="24CA44A33BD64EFBA792D7E7A66C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5485C-1A57-424B-92DE-C87C13063B61}"/>
      </w:docPartPr>
      <w:docPartBody>
        <w:p w:rsidR="00265260" w:rsidRDefault="009F762B">
          <w:pPr>
            <w:pStyle w:val="24CA44A33BD64EFBA792D7E7A66C58D3"/>
          </w:pPr>
          <w:r w:rsidRPr="00906BEE">
            <w:t>School</w:t>
          </w:r>
        </w:p>
      </w:docPartBody>
    </w:docPart>
    <w:docPart>
      <w:docPartPr>
        <w:name w:val="7FE14FA1C13146DC827C45E429F16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A5521-0AF1-45D1-A92B-D1C706BA4F89}"/>
      </w:docPartPr>
      <w:docPartBody>
        <w:p w:rsidR="00265260" w:rsidRDefault="009F762B">
          <w:pPr>
            <w:pStyle w:val="7FE14FA1C13146DC827C45E429F162DC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2B"/>
    <w:rsid w:val="00265260"/>
    <w:rsid w:val="009F762B"/>
    <w:rsid w:val="00E0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37162469F642CC8C020DC0027265A0">
    <w:name w:val="CB37162469F642CC8C020DC0027265A0"/>
  </w:style>
  <w:style w:type="paragraph" w:customStyle="1" w:styleId="D3F63D47B20B45118D7E73E637C5B8D2">
    <w:name w:val="D3F63D47B20B45118D7E73E637C5B8D2"/>
  </w:style>
  <w:style w:type="paragraph" w:customStyle="1" w:styleId="087BD7EF743F49989B77380CEDC6D2DB">
    <w:name w:val="087BD7EF743F49989B77380CEDC6D2DB"/>
  </w:style>
  <w:style w:type="paragraph" w:customStyle="1" w:styleId="A385ADACE5234C6FB9209BAD3103F8D9">
    <w:name w:val="A385ADACE5234C6FB9209BAD3103F8D9"/>
  </w:style>
  <w:style w:type="paragraph" w:customStyle="1" w:styleId="EDB3540D5CE8485DA4B2D37C4EABC773">
    <w:name w:val="EDB3540D5CE8485DA4B2D37C4EABC773"/>
  </w:style>
  <w:style w:type="paragraph" w:customStyle="1" w:styleId="872547816ABD4E64905A0F4FA4E619D2">
    <w:name w:val="872547816ABD4E64905A0F4FA4E619D2"/>
  </w:style>
  <w:style w:type="paragraph" w:customStyle="1" w:styleId="350F62E0A6F24938BA679F653A95D27F">
    <w:name w:val="350F62E0A6F24938BA679F653A95D27F"/>
  </w:style>
  <w:style w:type="paragraph" w:customStyle="1" w:styleId="879DEAE4E23146008CEB83B79D9753B5">
    <w:name w:val="879DEAE4E23146008CEB83B79D9753B5"/>
  </w:style>
  <w:style w:type="paragraph" w:customStyle="1" w:styleId="EFB45B65426743CE959ADA4F28DA0C49">
    <w:name w:val="EFB45B65426743CE959ADA4F28DA0C49"/>
  </w:style>
  <w:style w:type="paragraph" w:customStyle="1" w:styleId="BF60D42DA62B46E6B9359C4D11016593">
    <w:name w:val="BF60D42DA62B46E6B9359C4D11016593"/>
  </w:style>
  <w:style w:type="paragraph" w:customStyle="1" w:styleId="48F9EFA52FD54883AAE89632546138B7">
    <w:name w:val="48F9EFA52FD54883AAE89632546138B7"/>
  </w:style>
  <w:style w:type="paragraph" w:customStyle="1" w:styleId="2D24C9BF51874AA58B88055ADBC70E51">
    <w:name w:val="2D24C9BF51874AA58B88055ADBC70E51"/>
  </w:style>
  <w:style w:type="paragraph" w:customStyle="1" w:styleId="749F6673EA234061B74A9B790AE355C8">
    <w:name w:val="749F6673EA234061B74A9B790AE355C8"/>
  </w:style>
  <w:style w:type="paragraph" w:customStyle="1" w:styleId="2F80BCC962F04FDA8A90A8EF73DCDA8A">
    <w:name w:val="2F80BCC962F04FDA8A90A8EF73DCDA8A"/>
  </w:style>
  <w:style w:type="paragraph" w:customStyle="1" w:styleId="E81F45990AD844D49F9DB2A5E8F651C4">
    <w:name w:val="E81F45990AD844D49F9DB2A5E8F651C4"/>
  </w:style>
  <w:style w:type="paragraph" w:customStyle="1" w:styleId="701E788C084E4F6CB7F2088A97C46C4B">
    <w:name w:val="701E788C084E4F6CB7F2088A97C46C4B"/>
  </w:style>
  <w:style w:type="paragraph" w:customStyle="1" w:styleId="ACE83942ECB84453A42F461B5798E8AE">
    <w:name w:val="ACE83942ECB84453A42F461B5798E8AE"/>
  </w:style>
  <w:style w:type="paragraph" w:customStyle="1" w:styleId="A5221A5EBC314B0497FD754C516A3390">
    <w:name w:val="A5221A5EBC314B0497FD754C516A3390"/>
  </w:style>
  <w:style w:type="paragraph" w:customStyle="1" w:styleId="1B7E9915BFBC4702813D07DF6A7B395C">
    <w:name w:val="1B7E9915BFBC4702813D07DF6A7B395C"/>
  </w:style>
  <w:style w:type="paragraph" w:customStyle="1" w:styleId="51B08468F15B4319AD14ED50B26A4328">
    <w:name w:val="51B08468F15B4319AD14ED50B26A4328"/>
  </w:style>
  <w:style w:type="paragraph" w:customStyle="1" w:styleId="20B6DEDB74034E95B79F587F62DE26DE">
    <w:name w:val="20B6DEDB74034E95B79F587F62DE26DE"/>
  </w:style>
  <w:style w:type="paragraph" w:customStyle="1" w:styleId="8D5F4E63CD464E4B87010E370ACCA2F3">
    <w:name w:val="8D5F4E63CD464E4B87010E370ACCA2F3"/>
  </w:style>
  <w:style w:type="paragraph" w:customStyle="1" w:styleId="9E90333B42124DECB0F00411DA9400C3">
    <w:name w:val="9E90333B42124DECB0F00411DA9400C3"/>
  </w:style>
  <w:style w:type="paragraph" w:customStyle="1" w:styleId="DEB4C21B20F84D9EB1AACD867400A96A">
    <w:name w:val="DEB4C21B20F84D9EB1AACD867400A96A"/>
  </w:style>
  <w:style w:type="paragraph" w:customStyle="1" w:styleId="BA213CAA8CB4466AB041E609F4BF87D9">
    <w:name w:val="BA213CAA8CB4466AB041E609F4BF87D9"/>
  </w:style>
  <w:style w:type="paragraph" w:customStyle="1" w:styleId="925830F679384DC4BC271F07451FFF25">
    <w:name w:val="925830F679384DC4BC271F07451FFF25"/>
  </w:style>
  <w:style w:type="paragraph" w:customStyle="1" w:styleId="24CA44A33BD64EFBA792D7E7A66C58D3">
    <w:name w:val="24CA44A33BD64EFBA792D7E7A66C58D3"/>
  </w:style>
  <w:style w:type="paragraph" w:customStyle="1" w:styleId="1229A9654F3B46158A4A8102040F670E">
    <w:name w:val="1229A9654F3B46158A4A8102040F670E"/>
  </w:style>
  <w:style w:type="paragraph" w:customStyle="1" w:styleId="7FE14FA1C13146DC827C45E429F162DC">
    <w:name w:val="7FE14FA1C13146DC827C45E429F162DC"/>
  </w:style>
  <w:style w:type="paragraph" w:customStyle="1" w:styleId="DB8A0BE177B449CA9C2082EBBCC7DFA8">
    <w:name w:val="DB8A0BE177B449CA9C2082EBBCC7D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819230-86DA-4732-A891-51B099909B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developer</dc:subject>
  <dc:creator/>
  <cp:keywords/>
  <dc:description>https://zackaryjamessantana.com/</dc:description>
  <cp:lastModifiedBy/>
  <cp:revision>1</cp:revision>
  <dcterms:created xsi:type="dcterms:W3CDTF">2020-06-16T20:27:00Z</dcterms:created>
  <dcterms:modified xsi:type="dcterms:W3CDTF">2020-06-16T22:07:00Z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